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8D77" w14:textId="05E4A7C9" w:rsidR="009A0D89" w:rsidRPr="001805AC" w:rsidRDefault="004610D1">
      <w:pPr>
        <w:pStyle w:val="Ttulo"/>
        <w:jc w:val="right"/>
        <w:rPr>
          <w:lang w:val="es-AR"/>
        </w:rPr>
      </w:pPr>
      <w:r w:rsidRPr="001805AC">
        <w:rPr>
          <w:lang w:val="es-AR"/>
        </w:rPr>
        <w:t>Cooperativa</w:t>
      </w:r>
    </w:p>
    <w:p w14:paraId="7B0FDA94" w14:textId="77777777" w:rsidR="009A0D89" w:rsidRPr="001805AC" w:rsidRDefault="009A0D89">
      <w:pPr>
        <w:pStyle w:val="Ttulo"/>
        <w:jc w:val="right"/>
        <w:rPr>
          <w:lang w:val="es-AR"/>
        </w:rPr>
      </w:pPr>
      <w:r w:rsidRPr="001805AC">
        <w:rPr>
          <w:lang w:val="es-AR"/>
        </w:rPr>
        <w:fldChar w:fldCharType="begin"/>
      </w:r>
      <w:r w:rsidRPr="001805AC">
        <w:rPr>
          <w:lang w:val="es-AR"/>
        </w:rPr>
        <w:instrText xml:space="preserve"> TITLE  \* MERGEFORMAT </w:instrText>
      </w:r>
      <w:r w:rsidRPr="001805AC">
        <w:rPr>
          <w:lang w:val="es-AR"/>
        </w:rPr>
        <w:fldChar w:fldCharType="separate"/>
      </w:r>
      <w:r w:rsidR="008E112B" w:rsidRPr="001805AC">
        <w:rPr>
          <w:lang w:val="es-AR"/>
        </w:rPr>
        <w:t xml:space="preserve">Software </w:t>
      </w:r>
      <w:proofErr w:type="spellStart"/>
      <w:r w:rsidR="008E112B" w:rsidRPr="001805AC">
        <w:rPr>
          <w:lang w:val="es-AR"/>
        </w:rPr>
        <w:t>Architecture</w:t>
      </w:r>
      <w:proofErr w:type="spellEnd"/>
      <w:r w:rsidR="008E112B" w:rsidRPr="001805AC">
        <w:rPr>
          <w:lang w:val="es-AR"/>
        </w:rPr>
        <w:t xml:space="preserve"> </w:t>
      </w:r>
      <w:proofErr w:type="spellStart"/>
      <w:r w:rsidR="008E112B" w:rsidRPr="001805AC">
        <w:rPr>
          <w:lang w:val="es-AR"/>
        </w:rPr>
        <w:t>Document</w:t>
      </w:r>
      <w:proofErr w:type="spellEnd"/>
      <w:r w:rsidRPr="001805AC">
        <w:rPr>
          <w:lang w:val="es-AR"/>
        </w:rPr>
        <w:fldChar w:fldCharType="end"/>
      </w:r>
    </w:p>
    <w:p w14:paraId="2A41637E" w14:textId="77777777" w:rsidR="009A0D89" w:rsidRPr="001805AC" w:rsidRDefault="009A0D89">
      <w:pPr>
        <w:pStyle w:val="Ttulo"/>
        <w:jc w:val="right"/>
        <w:rPr>
          <w:lang w:val="es-AR"/>
        </w:rPr>
      </w:pPr>
    </w:p>
    <w:p w14:paraId="299298D7" w14:textId="44F17B52" w:rsidR="009A0D89" w:rsidRPr="001805AC" w:rsidRDefault="009A0D89">
      <w:pPr>
        <w:pStyle w:val="Ttulo"/>
        <w:jc w:val="right"/>
        <w:rPr>
          <w:sz w:val="28"/>
          <w:lang w:val="es-AR"/>
        </w:rPr>
      </w:pPr>
      <w:proofErr w:type="spellStart"/>
      <w:r w:rsidRPr="001805AC">
        <w:rPr>
          <w:sz w:val="28"/>
          <w:lang w:val="es-AR"/>
        </w:rPr>
        <w:t>Version</w:t>
      </w:r>
      <w:proofErr w:type="spellEnd"/>
      <w:r w:rsidRPr="001805AC">
        <w:rPr>
          <w:sz w:val="28"/>
          <w:lang w:val="es-AR"/>
        </w:rPr>
        <w:t xml:space="preserve"> </w:t>
      </w:r>
      <w:r w:rsidR="008E14EB" w:rsidRPr="001805AC">
        <w:rPr>
          <w:sz w:val="28"/>
          <w:lang w:val="es-AR"/>
        </w:rPr>
        <w:t>1</w:t>
      </w:r>
      <w:r w:rsidRPr="001805AC">
        <w:rPr>
          <w:sz w:val="28"/>
          <w:lang w:val="es-AR"/>
        </w:rPr>
        <w:t>.0</w:t>
      </w:r>
    </w:p>
    <w:p w14:paraId="77FE2F31" w14:textId="77777777" w:rsidR="009A0D89" w:rsidRPr="001805AC" w:rsidRDefault="009A0D89">
      <w:pPr>
        <w:pStyle w:val="InfoBlue"/>
        <w:rPr>
          <w:lang w:val="es-AR"/>
        </w:rPr>
      </w:pPr>
    </w:p>
    <w:p w14:paraId="6D6568C1" w14:textId="77777777" w:rsidR="009A0D89" w:rsidRPr="001805AC" w:rsidRDefault="009A0D89">
      <w:pPr>
        <w:pStyle w:val="InfoBlue"/>
        <w:rPr>
          <w:lang w:val="es-AR"/>
        </w:rPr>
      </w:pPr>
    </w:p>
    <w:p w14:paraId="7DEBFE4B" w14:textId="77777777" w:rsidR="009A0D89" w:rsidRPr="001805AC" w:rsidRDefault="009A0D89">
      <w:pPr>
        <w:pStyle w:val="Ttulo"/>
        <w:rPr>
          <w:sz w:val="28"/>
          <w:lang w:val="es-AR"/>
        </w:rPr>
      </w:pPr>
    </w:p>
    <w:p w14:paraId="61878E89" w14:textId="71202FC7" w:rsidR="009A0D89" w:rsidRPr="001805AC" w:rsidRDefault="009A0D89">
      <w:pPr>
        <w:rPr>
          <w:lang w:val="es-AR"/>
        </w:rPr>
        <w:sectPr w:rsidR="009A0D89" w:rsidRPr="001805A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8741163" w14:textId="77777777" w:rsidR="009A0D89" w:rsidRPr="001805AC" w:rsidRDefault="009A0D89">
      <w:pPr>
        <w:pStyle w:val="Ttulo"/>
        <w:rPr>
          <w:lang w:val="es-AR"/>
        </w:rPr>
      </w:pPr>
      <w:proofErr w:type="spellStart"/>
      <w:r w:rsidRPr="001805AC">
        <w:rPr>
          <w:lang w:val="es-AR"/>
        </w:rPr>
        <w:lastRenderedPageBreak/>
        <w:t>Revision</w:t>
      </w:r>
      <w:proofErr w:type="spellEnd"/>
      <w:r w:rsidRPr="001805AC">
        <w:rPr>
          <w:lang w:val="es-AR"/>
        </w:rPr>
        <w:t xml:space="preserve"> </w:t>
      </w:r>
      <w:proofErr w:type="spellStart"/>
      <w:r w:rsidRPr="001805AC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 w:rsidRPr="001805AC" w14:paraId="2C00A83E" w14:textId="77777777">
        <w:tc>
          <w:tcPr>
            <w:tcW w:w="2304" w:type="dxa"/>
          </w:tcPr>
          <w:p w14:paraId="07CBC0DC" w14:textId="77777777" w:rsidR="009A0D89" w:rsidRPr="001805AC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1805AC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14:paraId="2EB26CBF" w14:textId="77777777" w:rsidR="009A0D89" w:rsidRPr="001805AC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1805AC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E02B767" w14:textId="77777777" w:rsidR="009A0D89" w:rsidRPr="001805AC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1805AC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19429FFF" w14:textId="77777777" w:rsidR="009A0D89" w:rsidRPr="001805AC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1805AC">
              <w:rPr>
                <w:b/>
                <w:lang w:val="es-AR"/>
              </w:rPr>
              <w:t>Author</w:t>
            </w:r>
            <w:proofErr w:type="spellEnd"/>
          </w:p>
        </w:tc>
      </w:tr>
      <w:tr w:rsidR="009A0D89" w:rsidRPr="001805AC" w14:paraId="3DDC8815" w14:textId="77777777">
        <w:tc>
          <w:tcPr>
            <w:tcW w:w="2304" w:type="dxa"/>
          </w:tcPr>
          <w:p w14:paraId="30432B9D" w14:textId="128BD359" w:rsidR="009A0D89" w:rsidRPr="001805AC" w:rsidRDefault="004610D1">
            <w:pPr>
              <w:pStyle w:val="Tabletext"/>
              <w:rPr>
                <w:lang w:val="es-AR"/>
              </w:rPr>
            </w:pPr>
            <w:r w:rsidRPr="001805AC">
              <w:rPr>
                <w:lang w:val="es-AR"/>
              </w:rPr>
              <w:t>14/06/2021</w:t>
            </w:r>
          </w:p>
        </w:tc>
        <w:tc>
          <w:tcPr>
            <w:tcW w:w="1152" w:type="dxa"/>
          </w:tcPr>
          <w:p w14:paraId="1BECFEC1" w14:textId="360F8E2A" w:rsidR="009A0D89" w:rsidRPr="001805AC" w:rsidRDefault="004610D1">
            <w:pPr>
              <w:pStyle w:val="Tabletext"/>
              <w:rPr>
                <w:lang w:val="es-AR"/>
              </w:rPr>
            </w:pPr>
            <w:r w:rsidRPr="001805AC">
              <w:rPr>
                <w:lang w:val="es-AR"/>
              </w:rPr>
              <w:t>1.0</w:t>
            </w:r>
          </w:p>
        </w:tc>
        <w:tc>
          <w:tcPr>
            <w:tcW w:w="3744" w:type="dxa"/>
          </w:tcPr>
          <w:p w14:paraId="6DF5E7FC" w14:textId="3ED462C2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0DD19F64" w14:textId="18DB4287" w:rsidR="009A0D89" w:rsidRPr="001805AC" w:rsidRDefault="00947AA1">
            <w:pPr>
              <w:pStyle w:val="Tabletext"/>
              <w:rPr>
                <w:lang w:val="es-AR"/>
              </w:rPr>
            </w:pPr>
            <w:r w:rsidRPr="001805AC">
              <w:rPr>
                <w:lang w:val="es-AR"/>
              </w:rPr>
              <w:t>Grupo 2</w:t>
            </w:r>
          </w:p>
        </w:tc>
      </w:tr>
      <w:tr w:rsidR="009A0D89" w:rsidRPr="001805AC" w14:paraId="2E37BF25" w14:textId="77777777">
        <w:tc>
          <w:tcPr>
            <w:tcW w:w="2304" w:type="dxa"/>
          </w:tcPr>
          <w:p w14:paraId="505D75C7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2C7C3F91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359F6336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3EADD7AC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1805AC" w14:paraId="664EA912" w14:textId="77777777">
        <w:tc>
          <w:tcPr>
            <w:tcW w:w="2304" w:type="dxa"/>
          </w:tcPr>
          <w:p w14:paraId="2BACCA3B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1ED70078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3939B690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761D8A46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1805AC" w14:paraId="1C727BB7" w14:textId="77777777">
        <w:tc>
          <w:tcPr>
            <w:tcW w:w="2304" w:type="dxa"/>
          </w:tcPr>
          <w:p w14:paraId="72B90B4D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3FF37B2A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7AC8CD33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047520A8" w14:textId="77777777" w:rsidR="009A0D89" w:rsidRPr="001805AC" w:rsidRDefault="009A0D89">
            <w:pPr>
              <w:pStyle w:val="Tabletext"/>
              <w:rPr>
                <w:lang w:val="es-AR"/>
              </w:rPr>
            </w:pPr>
          </w:p>
        </w:tc>
      </w:tr>
    </w:tbl>
    <w:p w14:paraId="6F00D52C" w14:textId="77777777" w:rsidR="009A0D89" w:rsidRPr="001805AC" w:rsidRDefault="009A0D89">
      <w:pPr>
        <w:rPr>
          <w:lang w:val="es-AR"/>
        </w:rPr>
      </w:pPr>
    </w:p>
    <w:p w14:paraId="0DFEF3F2" w14:textId="77777777" w:rsidR="009A0D89" w:rsidRPr="001805AC" w:rsidRDefault="009A0D89">
      <w:pPr>
        <w:pStyle w:val="Ttulo"/>
        <w:rPr>
          <w:lang w:val="es-AR"/>
        </w:rPr>
      </w:pPr>
      <w:r w:rsidRPr="001805AC">
        <w:rPr>
          <w:lang w:val="es-AR"/>
        </w:rPr>
        <w:br w:type="page"/>
      </w:r>
      <w:r w:rsidRPr="001805AC">
        <w:rPr>
          <w:lang w:val="es-AR"/>
        </w:rPr>
        <w:lastRenderedPageBreak/>
        <w:t xml:space="preserve">Table </w:t>
      </w:r>
      <w:proofErr w:type="spellStart"/>
      <w:r w:rsidRPr="001805AC">
        <w:rPr>
          <w:lang w:val="es-AR"/>
        </w:rPr>
        <w:t>of</w:t>
      </w:r>
      <w:proofErr w:type="spellEnd"/>
      <w:r w:rsidRPr="001805AC">
        <w:rPr>
          <w:lang w:val="es-AR"/>
        </w:rPr>
        <w:t xml:space="preserve"> </w:t>
      </w:r>
      <w:proofErr w:type="spellStart"/>
      <w:r w:rsidRPr="001805AC">
        <w:rPr>
          <w:lang w:val="es-AR"/>
        </w:rPr>
        <w:t>Contents</w:t>
      </w:r>
      <w:proofErr w:type="spellEnd"/>
    </w:p>
    <w:p w14:paraId="5AF36B1C" w14:textId="287541A3" w:rsidR="00E132A4" w:rsidRPr="001805AC" w:rsidRDefault="009A0D8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1805AC">
        <w:rPr>
          <w:lang w:val="es-AR"/>
        </w:rPr>
        <w:fldChar w:fldCharType="begin"/>
      </w:r>
      <w:r w:rsidRPr="001805AC">
        <w:rPr>
          <w:lang w:val="es-AR"/>
        </w:rPr>
        <w:instrText xml:space="preserve"> TOC \o "1-3" </w:instrText>
      </w:r>
      <w:r w:rsidRPr="001805AC">
        <w:rPr>
          <w:lang w:val="es-AR"/>
        </w:rPr>
        <w:fldChar w:fldCharType="separate"/>
      </w:r>
      <w:r w:rsidR="00E132A4" w:rsidRPr="001805AC">
        <w:rPr>
          <w:noProof/>
          <w:lang w:val="es-AR"/>
        </w:rPr>
        <w:t>1.</w:t>
      </w:r>
      <w:r w:rsidR="00E132A4" w:rsidRPr="001805AC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="00E132A4" w:rsidRPr="001805AC">
        <w:rPr>
          <w:noProof/>
          <w:lang w:val="es-AR"/>
        </w:rPr>
        <w:t>Introduction</w:t>
      </w:r>
      <w:r w:rsidR="00E132A4" w:rsidRPr="001805AC">
        <w:rPr>
          <w:noProof/>
          <w:lang w:val="es-AR"/>
        </w:rPr>
        <w:tab/>
      </w:r>
      <w:r w:rsidR="00E132A4" w:rsidRPr="001805AC">
        <w:rPr>
          <w:noProof/>
          <w:lang w:val="es-AR"/>
        </w:rPr>
        <w:fldChar w:fldCharType="begin"/>
      </w:r>
      <w:r w:rsidR="00E132A4" w:rsidRPr="001805AC">
        <w:rPr>
          <w:noProof/>
          <w:lang w:val="es-AR"/>
        </w:rPr>
        <w:instrText xml:space="preserve"> PAGEREF _Toc74582055 \h </w:instrText>
      </w:r>
      <w:r w:rsidR="00E132A4" w:rsidRPr="001805AC">
        <w:rPr>
          <w:noProof/>
          <w:lang w:val="es-AR"/>
        </w:rPr>
      </w:r>
      <w:r w:rsidR="00E132A4" w:rsidRPr="001805AC">
        <w:rPr>
          <w:noProof/>
          <w:lang w:val="es-AR"/>
        </w:rPr>
        <w:fldChar w:fldCharType="separate"/>
      </w:r>
      <w:r w:rsidR="00E132A4" w:rsidRPr="001805AC">
        <w:rPr>
          <w:noProof/>
          <w:lang w:val="es-AR"/>
        </w:rPr>
        <w:t>4</w:t>
      </w:r>
      <w:r w:rsidR="00E132A4" w:rsidRPr="001805AC">
        <w:rPr>
          <w:noProof/>
          <w:lang w:val="es-AR"/>
        </w:rPr>
        <w:fldChar w:fldCharType="end"/>
      </w:r>
    </w:p>
    <w:p w14:paraId="4760E877" w14:textId="677D62C7" w:rsidR="00E132A4" w:rsidRPr="001805AC" w:rsidRDefault="00E132A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1805AC">
        <w:rPr>
          <w:noProof/>
          <w:lang w:val="es-AR"/>
        </w:rPr>
        <w:t>2.</w:t>
      </w:r>
      <w:r w:rsidRPr="001805AC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1805AC">
        <w:rPr>
          <w:noProof/>
          <w:lang w:val="es-AR"/>
        </w:rPr>
        <w:t>Structural Diagrams</w:t>
      </w:r>
      <w:r w:rsidRPr="001805AC">
        <w:rPr>
          <w:noProof/>
          <w:lang w:val="es-AR"/>
        </w:rPr>
        <w:tab/>
      </w:r>
      <w:r w:rsidRPr="001805AC">
        <w:rPr>
          <w:noProof/>
          <w:lang w:val="es-AR"/>
        </w:rPr>
        <w:fldChar w:fldCharType="begin"/>
      </w:r>
      <w:r w:rsidRPr="001805AC">
        <w:rPr>
          <w:noProof/>
          <w:lang w:val="es-AR"/>
        </w:rPr>
        <w:instrText xml:space="preserve"> PAGEREF _Toc74582056 \h </w:instrText>
      </w:r>
      <w:r w:rsidRPr="001805AC">
        <w:rPr>
          <w:noProof/>
          <w:lang w:val="es-AR"/>
        </w:rPr>
      </w:r>
      <w:r w:rsidRPr="001805AC">
        <w:rPr>
          <w:noProof/>
          <w:lang w:val="es-AR"/>
        </w:rPr>
        <w:fldChar w:fldCharType="separate"/>
      </w:r>
      <w:r w:rsidRPr="001805AC">
        <w:rPr>
          <w:noProof/>
          <w:lang w:val="es-AR"/>
        </w:rPr>
        <w:t>4</w:t>
      </w:r>
      <w:r w:rsidRPr="001805AC">
        <w:rPr>
          <w:noProof/>
          <w:lang w:val="es-AR"/>
        </w:rPr>
        <w:fldChar w:fldCharType="end"/>
      </w:r>
    </w:p>
    <w:p w14:paraId="6BC2E828" w14:textId="48B92727" w:rsidR="00E132A4" w:rsidRPr="001805AC" w:rsidRDefault="00E132A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1805AC">
        <w:rPr>
          <w:noProof/>
          <w:lang w:val="es-AR"/>
        </w:rPr>
        <w:t>2.1</w:t>
      </w:r>
      <w:r w:rsidRPr="001805AC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1805AC">
        <w:rPr>
          <w:noProof/>
          <w:lang w:val="es-AR"/>
        </w:rPr>
        <w:t>Class Diagram</w:t>
      </w:r>
      <w:r w:rsidRPr="001805AC">
        <w:rPr>
          <w:noProof/>
          <w:lang w:val="es-AR"/>
        </w:rPr>
        <w:tab/>
      </w:r>
      <w:r w:rsidRPr="001805AC">
        <w:rPr>
          <w:noProof/>
          <w:lang w:val="es-AR"/>
        </w:rPr>
        <w:fldChar w:fldCharType="begin"/>
      </w:r>
      <w:r w:rsidRPr="001805AC">
        <w:rPr>
          <w:noProof/>
          <w:lang w:val="es-AR"/>
        </w:rPr>
        <w:instrText xml:space="preserve"> PAGEREF _Toc74582057 \h </w:instrText>
      </w:r>
      <w:r w:rsidRPr="001805AC">
        <w:rPr>
          <w:noProof/>
          <w:lang w:val="es-AR"/>
        </w:rPr>
      </w:r>
      <w:r w:rsidRPr="001805AC">
        <w:rPr>
          <w:noProof/>
          <w:lang w:val="es-AR"/>
        </w:rPr>
        <w:fldChar w:fldCharType="separate"/>
      </w:r>
      <w:r w:rsidRPr="001805AC">
        <w:rPr>
          <w:noProof/>
          <w:lang w:val="es-AR"/>
        </w:rPr>
        <w:t>4</w:t>
      </w:r>
      <w:r w:rsidRPr="001805AC">
        <w:rPr>
          <w:noProof/>
          <w:lang w:val="es-AR"/>
        </w:rPr>
        <w:fldChar w:fldCharType="end"/>
      </w:r>
    </w:p>
    <w:p w14:paraId="2F5138F3" w14:textId="4E5FB635" w:rsidR="00E132A4" w:rsidRPr="001805AC" w:rsidRDefault="00E132A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1805AC">
        <w:rPr>
          <w:noProof/>
          <w:lang w:val="es-AR"/>
        </w:rPr>
        <w:t>3.</w:t>
      </w:r>
      <w:r w:rsidRPr="001805AC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1805AC">
        <w:rPr>
          <w:noProof/>
          <w:lang w:val="es-AR"/>
        </w:rPr>
        <w:t>Behavioral View</w:t>
      </w:r>
      <w:r w:rsidRPr="001805AC">
        <w:rPr>
          <w:noProof/>
          <w:lang w:val="es-AR"/>
        </w:rPr>
        <w:tab/>
      </w:r>
      <w:r w:rsidRPr="001805AC">
        <w:rPr>
          <w:noProof/>
          <w:lang w:val="es-AR"/>
        </w:rPr>
        <w:fldChar w:fldCharType="begin"/>
      </w:r>
      <w:r w:rsidRPr="001805AC">
        <w:rPr>
          <w:noProof/>
          <w:lang w:val="es-AR"/>
        </w:rPr>
        <w:instrText xml:space="preserve"> PAGEREF _Toc74582058 \h </w:instrText>
      </w:r>
      <w:r w:rsidRPr="001805AC">
        <w:rPr>
          <w:noProof/>
          <w:lang w:val="es-AR"/>
        </w:rPr>
      </w:r>
      <w:r w:rsidRPr="001805AC">
        <w:rPr>
          <w:noProof/>
          <w:lang w:val="es-AR"/>
        </w:rPr>
        <w:fldChar w:fldCharType="separate"/>
      </w:r>
      <w:r w:rsidRPr="001805AC">
        <w:rPr>
          <w:noProof/>
          <w:lang w:val="es-AR"/>
        </w:rPr>
        <w:t>5</w:t>
      </w:r>
      <w:r w:rsidRPr="001805AC">
        <w:rPr>
          <w:noProof/>
          <w:lang w:val="es-AR"/>
        </w:rPr>
        <w:fldChar w:fldCharType="end"/>
      </w:r>
    </w:p>
    <w:p w14:paraId="5A0283D7" w14:textId="0508BBED" w:rsidR="00E132A4" w:rsidRPr="001805AC" w:rsidRDefault="00E132A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1805AC">
        <w:rPr>
          <w:noProof/>
          <w:lang w:val="es-AR"/>
        </w:rPr>
        <w:t>3.1</w:t>
      </w:r>
      <w:r w:rsidRPr="001805AC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1805AC">
        <w:rPr>
          <w:noProof/>
          <w:lang w:val="es-AR"/>
        </w:rPr>
        <w:t>Sequence Diagrams</w:t>
      </w:r>
      <w:r w:rsidRPr="001805AC">
        <w:rPr>
          <w:noProof/>
          <w:lang w:val="es-AR"/>
        </w:rPr>
        <w:tab/>
      </w:r>
      <w:r w:rsidRPr="001805AC">
        <w:rPr>
          <w:noProof/>
          <w:lang w:val="es-AR"/>
        </w:rPr>
        <w:fldChar w:fldCharType="begin"/>
      </w:r>
      <w:r w:rsidRPr="001805AC">
        <w:rPr>
          <w:noProof/>
          <w:lang w:val="es-AR"/>
        </w:rPr>
        <w:instrText xml:space="preserve"> PAGEREF _Toc74582059 \h </w:instrText>
      </w:r>
      <w:r w:rsidRPr="001805AC">
        <w:rPr>
          <w:noProof/>
          <w:lang w:val="es-AR"/>
        </w:rPr>
      </w:r>
      <w:r w:rsidRPr="001805AC">
        <w:rPr>
          <w:noProof/>
          <w:lang w:val="es-AR"/>
        </w:rPr>
        <w:fldChar w:fldCharType="separate"/>
      </w:r>
      <w:r w:rsidRPr="001805AC">
        <w:rPr>
          <w:noProof/>
          <w:lang w:val="es-AR"/>
        </w:rPr>
        <w:t>5</w:t>
      </w:r>
      <w:r w:rsidRPr="001805AC">
        <w:rPr>
          <w:noProof/>
          <w:lang w:val="es-AR"/>
        </w:rPr>
        <w:fldChar w:fldCharType="end"/>
      </w:r>
    </w:p>
    <w:p w14:paraId="06D33EE3" w14:textId="255A22CD" w:rsidR="009A0D89" w:rsidRPr="001805AC" w:rsidRDefault="009A0D89">
      <w:pPr>
        <w:pStyle w:val="Ttulo"/>
        <w:rPr>
          <w:lang w:val="es-AR"/>
        </w:rPr>
      </w:pPr>
      <w:r w:rsidRPr="001805AC">
        <w:rPr>
          <w:lang w:val="es-AR"/>
        </w:rPr>
        <w:fldChar w:fldCharType="end"/>
      </w:r>
      <w:r w:rsidRPr="001805AC">
        <w:rPr>
          <w:lang w:val="es-AR"/>
        </w:rPr>
        <w:br w:type="page"/>
      </w:r>
      <w:r w:rsidRPr="001805AC">
        <w:rPr>
          <w:lang w:val="es-AR"/>
        </w:rPr>
        <w:lastRenderedPageBreak/>
        <w:fldChar w:fldCharType="begin"/>
      </w:r>
      <w:r w:rsidRPr="001805AC">
        <w:rPr>
          <w:lang w:val="es-AR"/>
        </w:rPr>
        <w:instrText xml:space="preserve"> TITLE  \* MERGEFORMAT </w:instrText>
      </w:r>
      <w:r w:rsidRPr="001805AC">
        <w:rPr>
          <w:lang w:val="es-AR"/>
        </w:rPr>
        <w:fldChar w:fldCharType="separate"/>
      </w:r>
      <w:r w:rsidR="008E112B" w:rsidRPr="001805AC">
        <w:rPr>
          <w:lang w:val="es-AR"/>
        </w:rPr>
        <w:t xml:space="preserve">Software </w:t>
      </w:r>
      <w:proofErr w:type="spellStart"/>
      <w:r w:rsidR="008E112B" w:rsidRPr="001805AC">
        <w:rPr>
          <w:lang w:val="es-AR"/>
        </w:rPr>
        <w:t>Architecture</w:t>
      </w:r>
      <w:proofErr w:type="spellEnd"/>
      <w:r w:rsidR="008E112B" w:rsidRPr="001805AC">
        <w:rPr>
          <w:lang w:val="es-AR"/>
        </w:rPr>
        <w:t xml:space="preserve"> </w:t>
      </w:r>
      <w:proofErr w:type="spellStart"/>
      <w:r w:rsidR="008E112B" w:rsidRPr="001805AC">
        <w:rPr>
          <w:lang w:val="es-AR"/>
        </w:rPr>
        <w:t>Document</w:t>
      </w:r>
      <w:proofErr w:type="spellEnd"/>
      <w:r w:rsidRPr="001805AC">
        <w:rPr>
          <w:lang w:val="es-AR"/>
        </w:rPr>
        <w:fldChar w:fldCharType="end"/>
      </w:r>
      <w:r w:rsidRPr="001805AC">
        <w:rPr>
          <w:lang w:val="es-AR"/>
        </w:rPr>
        <w:t xml:space="preserve"> </w:t>
      </w:r>
    </w:p>
    <w:p w14:paraId="7120432F" w14:textId="409C6900" w:rsidR="009A0D89" w:rsidRPr="001805AC" w:rsidRDefault="009A0D89">
      <w:pPr>
        <w:pStyle w:val="Ttulo1"/>
        <w:rPr>
          <w:lang w:val="es-AR"/>
        </w:rPr>
      </w:pPr>
      <w:bookmarkStart w:id="0" w:name="_Toc456598586"/>
      <w:bookmarkStart w:id="1" w:name="_Toc74582055"/>
      <w:proofErr w:type="spellStart"/>
      <w:r w:rsidRPr="001805AC">
        <w:rPr>
          <w:lang w:val="es-AR"/>
        </w:rPr>
        <w:t>Introduction</w:t>
      </w:r>
      <w:bookmarkEnd w:id="0"/>
      <w:bookmarkEnd w:id="1"/>
      <w:proofErr w:type="spellEnd"/>
    </w:p>
    <w:p w14:paraId="13309B28" w14:textId="05EA854D" w:rsidR="009A0D89" w:rsidRPr="001805AC" w:rsidRDefault="00ED4433" w:rsidP="00334533">
      <w:pPr>
        <w:ind w:left="720"/>
        <w:rPr>
          <w:lang w:val="es-AR"/>
        </w:rPr>
      </w:pPr>
      <w:r w:rsidRPr="001805AC">
        <w:rPr>
          <w:lang w:val="es-AR"/>
        </w:rPr>
        <w:t>En este documento se desea mostrar l</w:t>
      </w:r>
      <w:r w:rsidR="00FD22A5" w:rsidRPr="001805AC">
        <w:rPr>
          <w:lang w:val="es-AR"/>
        </w:rPr>
        <w:t>a documentación realizada para</w:t>
      </w:r>
      <w:r w:rsidRPr="001805AC">
        <w:rPr>
          <w:lang w:val="es-AR"/>
        </w:rPr>
        <w:t xml:space="preserve"> el primer sprint</w:t>
      </w:r>
      <w:r w:rsidR="00FD22A5" w:rsidRPr="001805AC">
        <w:rPr>
          <w:lang w:val="es-AR"/>
        </w:rPr>
        <w:t xml:space="preserve">, la cual incluye dos </w:t>
      </w:r>
      <w:proofErr w:type="spellStart"/>
      <w:r w:rsidR="00FD22A5" w:rsidRPr="001805AC">
        <w:rPr>
          <w:lang w:val="es-AR"/>
        </w:rPr>
        <w:t>User</w:t>
      </w:r>
      <w:proofErr w:type="spellEnd"/>
      <w:r w:rsidR="00FD22A5" w:rsidRPr="001805AC">
        <w:rPr>
          <w:lang w:val="es-AR"/>
        </w:rPr>
        <w:t xml:space="preserve"> </w:t>
      </w:r>
      <w:proofErr w:type="spellStart"/>
      <w:r w:rsidR="00FD22A5" w:rsidRPr="001805AC">
        <w:rPr>
          <w:lang w:val="es-AR"/>
        </w:rPr>
        <w:t>Stories</w:t>
      </w:r>
      <w:proofErr w:type="spellEnd"/>
      <w:r w:rsidR="00FD22A5" w:rsidRPr="001805AC">
        <w:rPr>
          <w:lang w:val="es-AR"/>
        </w:rPr>
        <w:t xml:space="preserve"> del </w:t>
      </w:r>
      <w:proofErr w:type="spellStart"/>
      <w:r w:rsidR="00FD22A5" w:rsidRPr="001805AC">
        <w:rPr>
          <w:lang w:val="es-AR"/>
        </w:rPr>
        <w:t>Product</w:t>
      </w:r>
      <w:proofErr w:type="spellEnd"/>
      <w:r w:rsidR="00FD22A5" w:rsidRPr="001805AC">
        <w:rPr>
          <w:lang w:val="es-AR"/>
        </w:rPr>
        <w:t xml:space="preserve"> Backlog</w:t>
      </w:r>
      <w:r w:rsidR="00926768" w:rsidRPr="001805AC">
        <w:rPr>
          <w:lang w:val="es-AR"/>
        </w:rPr>
        <w:t>. Estas son</w:t>
      </w:r>
      <w:r w:rsidR="00944C0D" w:rsidRPr="001805AC">
        <w:rPr>
          <w:lang w:val="es-AR"/>
        </w:rPr>
        <w:t>:</w:t>
      </w:r>
      <w:r w:rsidR="00926768" w:rsidRPr="001805AC">
        <w:rPr>
          <w:lang w:val="es-AR"/>
        </w:rPr>
        <w:t xml:space="preserve"> implementar </w:t>
      </w:r>
      <w:r w:rsidR="00B723DF" w:rsidRPr="001805AC">
        <w:rPr>
          <w:lang w:val="es-AR"/>
        </w:rPr>
        <w:t xml:space="preserve">la sección de materiales aceptados de la cartelera virtual </w:t>
      </w:r>
      <w:r w:rsidR="00944C0D" w:rsidRPr="001805AC">
        <w:rPr>
          <w:lang w:val="es-AR"/>
        </w:rPr>
        <w:t xml:space="preserve">y </w:t>
      </w:r>
      <w:r w:rsidR="00B723DF" w:rsidRPr="001805AC">
        <w:rPr>
          <w:lang w:val="es-AR"/>
        </w:rPr>
        <w:t xml:space="preserve">por otro lado </w:t>
      </w:r>
      <w:r w:rsidR="00944C0D" w:rsidRPr="001805AC">
        <w:rPr>
          <w:lang w:val="es-AR"/>
        </w:rPr>
        <w:t>solicitar retiro de materiales</w:t>
      </w:r>
      <w:r w:rsidR="00926768" w:rsidRPr="001805AC">
        <w:rPr>
          <w:lang w:val="es-AR"/>
        </w:rPr>
        <w:t xml:space="preserve"> </w:t>
      </w:r>
      <w:r w:rsidR="00944C0D" w:rsidRPr="001805AC">
        <w:rPr>
          <w:lang w:val="es-AR"/>
        </w:rPr>
        <w:t>para la cooperativa</w:t>
      </w:r>
      <w:r w:rsidR="00B723DF" w:rsidRPr="001805AC">
        <w:rPr>
          <w:lang w:val="es-AR"/>
        </w:rPr>
        <w:t xml:space="preserve">. </w:t>
      </w:r>
      <w:r w:rsidR="00926768" w:rsidRPr="001805AC">
        <w:rPr>
          <w:lang w:val="es-AR"/>
        </w:rPr>
        <w:t xml:space="preserve"> </w:t>
      </w:r>
      <w:bookmarkStart w:id="2" w:name="_Toc456598588"/>
    </w:p>
    <w:p w14:paraId="1108980B" w14:textId="77777777" w:rsidR="00294BB2" w:rsidRPr="001805AC" w:rsidRDefault="00294BB2" w:rsidP="00334533">
      <w:pPr>
        <w:ind w:left="720"/>
        <w:rPr>
          <w:lang w:val="es-AR"/>
        </w:rPr>
      </w:pPr>
    </w:p>
    <w:p w14:paraId="6FDA233F" w14:textId="65C001BB" w:rsidR="009A0D89" w:rsidRPr="001805AC" w:rsidRDefault="00183FBC">
      <w:pPr>
        <w:pStyle w:val="Ttulo1"/>
        <w:rPr>
          <w:lang w:val="es-AR"/>
        </w:rPr>
      </w:pPr>
      <w:bookmarkStart w:id="3" w:name="_Toc74582056"/>
      <w:bookmarkEnd w:id="2"/>
      <w:proofErr w:type="spellStart"/>
      <w:r w:rsidRPr="001805AC">
        <w:rPr>
          <w:lang w:val="es-AR"/>
        </w:rPr>
        <w:t>Structural</w:t>
      </w:r>
      <w:proofErr w:type="spellEnd"/>
      <w:r w:rsidR="009A0D89" w:rsidRPr="001805AC">
        <w:rPr>
          <w:lang w:val="es-AR"/>
        </w:rPr>
        <w:t xml:space="preserve"> </w:t>
      </w:r>
      <w:proofErr w:type="spellStart"/>
      <w:r w:rsidRPr="001805AC">
        <w:rPr>
          <w:lang w:val="es-AR"/>
        </w:rPr>
        <w:t>Diagrams</w:t>
      </w:r>
      <w:bookmarkEnd w:id="3"/>
      <w:proofErr w:type="spellEnd"/>
      <w:r w:rsidR="009A0D89" w:rsidRPr="001805AC">
        <w:rPr>
          <w:lang w:val="es-AR"/>
        </w:rPr>
        <w:t xml:space="preserve"> </w:t>
      </w:r>
    </w:p>
    <w:p w14:paraId="47ECFC0C" w14:textId="5EF0636B" w:rsidR="00D3308E" w:rsidRPr="001805AC" w:rsidRDefault="00B14AC2" w:rsidP="00294BB2">
      <w:pPr>
        <w:ind w:left="720"/>
        <w:rPr>
          <w:lang w:val="es-AR"/>
        </w:rPr>
      </w:pPr>
      <w:r w:rsidRPr="001805AC">
        <w:rPr>
          <w:lang w:val="es-AR"/>
        </w:rPr>
        <w:t>En esta sección</w:t>
      </w:r>
      <w:r w:rsidR="00D3308E" w:rsidRPr="001805AC">
        <w:rPr>
          <w:lang w:val="es-AR"/>
        </w:rPr>
        <w:t xml:space="preserve"> se muestran </w:t>
      </w:r>
      <w:r w:rsidRPr="001805AC">
        <w:rPr>
          <w:lang w:val="es-AR"/>
        </w:rPr>
        <w:t>los diagramas estructurales del sprint 1.</w:t>
      </w:r>
    </w:p>
    <w:p w14:paraId="4722E300" w14:textId="77777777" w:rsidR="00294BB2" w:rsidRPr="001805AC" w:rsidRDefault="00294BB2" w:rsidP="00294BB2">
      <w:pPr>
        <w:ind w:left="720"/>
        <w:rPr>
          <w:lang w:val="es-AR"/>
        </w:rPr>
      </w:pPr>
    </w:p>
    <w:p w14:paraId="749EC5DD" w14:textId="14C88B1D" w:rsidR="009A0D89" w:rsidRPr="001805AC" w:rsidRDefault="00183FBC">
      <w:pPr>
        <w:pStyle w:val="Ttulo2"/>
        <w:rPr>
          <w:lang w:val="es-AR"/>
        </w:rPr>
      </w:pPr>
      <w:bookmarkStart w:id="4" w:name="_Toc74582057"/>
      <w:proofErr w:type="spellStart"/>
      <w:r w:rsidRPr="001805AC">
        <w:rPr>
          <w:lang w:val="es-AR"/>
        </w:rPr>
        <w:t>Class</w:t>
      </w:r>
      <w:proofErr w:type="spellEnd"/>
      <w:r w:rsidRPr="001805AC">
        <w:rPr>
          <w:lang w:val="es-AR"/>
        </w:rPr>
        <w:t xml:space="preserve"> </w:t>
      </w:r>
      <w:proofErr w:type="spellStart"/>
      <w:r w:rsidRPr="001805AC">
        <w:rPr>
          <w:lang w:val="es-AR"/>
        </w:rPr>
        <w:t>Diagram</w:t>
      </w:r>
      <w:bookmarkEnd w:id="4"/>
      <w:proofErr w:type="spellEnd"/>
    </w:p>
    <w:p w14:paraId="6C8DA0E3" w14:textId="2366C912" w:rsidR="005732A9" w:rsidRPr="001805AC" w:rsidRDefault="002835DC" w:rsidP="005732A9">
      <w:pPr>
        <w:rPr>
          <w:lang w:val="es-AR"/>
        </w:rPr>
      </w:pPr>
      <w:r w:rsidRPr="001805AC">
        <w:rPr>
          <w:noProof/>
          <w:lang w:val="es-AR"/>
        </w:rPr>
        <w:drawing>
          <wp:inline distT="0" distB="0" distL="0" distR="0" wp14:anchorId="59775D7C" wp14:editId="089DA8F1">
            <wp:extent cx="5937885" cy="3040380"/>
            <wp:effectExtent l="0" t="0" r="0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96E3" w14:textId="68907E52" w:rsidR="008E6FE0" w:rsidRPr="001805AC" w:rsidRDefault="008E6FE0" w:rsidP="005732A9">
      <w:pPr>
        <w:rPr>
          <w:lang w:val="es-AR"/>
        </w:rPr>
      </w:pPr>
    </w:p>
    <w:p w14:paraId="0A4AF35F" w14:textId="75F6790E" w:rsidR="008E6FE0" w:rsidRPr="001805AC" w:rsidRDefault="006A16BF" w:rsidP="006A16BF">
      <w:pPr>
        <w:numPr>
          <w:ilvl w:val="0"/>
          <w:numId w:val="24"/>
        </w:numPr>
        <w:rPr>
          <w:lang w:val="es-AR"/>
        </w:rPr>
      </w:pPr>
      <w:r w:rsidRPr="001805AC">
        <w:rPr>
          <w:b/>
          <w:bCs/>
          <w:lang w:val="es-AR"/>
        </w:rPr>
        <w:t xml:space="preserve">Ciudadano: </w:t>
      </w:r>
    </w:p>
    <w:p w14:paraId="0B8F048D" w14:textId="6B86B845" w:rsidR="006A16BF" w:rsidRPr="001805AC" w:rsidRDefault="006A16BF" w:rsidP="006A16BF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El ciudadano posee como atributos el nombre, apellido, </w:t>
      </w:r>
      <w:r w:rsidR="008723D7" w:rsidRPr="001805AC">
        <w:rPr>
          <w:lang w:val="es-AR"/>
        </w:rPr>
        <w:t>teléfono</w:t>
      </w:r>
      <w:r w:rsidRPr="001805AC">
        <w:rPr>
          <w:lang w:val="es-AR"/>
        </w:rPr>
        <w:t>, dirección</w:t>
      </w:r>
      <w:r w:rsidR="00053DD6" w:rsidRPr="001805AC">
        <w:rPr>
          <w:lang w:val="es-AR"/>
        </w:rPr>
        <w:t xml:space="preserve">, capacidad de transporte y coordenada x e y de su dirección. </w:t>
      </w:r>
    </w:p>
    <w:p w14:paraId="196C5172" w14:textId="142320DE" w:rsidR="00053DD6" w:rsidRPr="001805AC" w:rsidRDefault="00053DD6" w:rsidP="006A16BF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Se definen a su vez los límites de </w:t>
      </w:r>
      <w:r w:rsidR="008723D7" w:rsidRPr="001805AC">
        <w:rPr>
          <w:lang w:val="es-AR"/>
        </w:rPr>
        <w:t>distancia</w:t>
      </w:r>
      <w:r w:rsidRPr="001805AC">
        <w:rPr>
          <w:lang w:val="es-AR"/>
        </w:rPr>
        <w:t xml:space="preserve"> y de capacidad de transporte los cuales son utilizados en los métodos de la misma clase.</w:t>
      </w:r>
    </w:p>
    <w:p w14:paraId="7910EE94" w14:textId="43D13CD7" w:rsidR="00A8213D" w:rsidRPr="001805AC" w:rsidRDefault="008723D7" w:rsidP="00462BC7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El ciudadano además de contar con los </w:t>
      </w:r>
      <w:proofErr w:type="spellStart"/>
      <w:r w:rsidRPr="001805AC">
        <w:rPr>
          <w:lang w:val="es-AR"/>
        </w:rPr>
        <w:t>geters</w:t>
      </w:r>
      <w:proofErr w:type="spellEnd"/>
      <w:r w:rsidRPr="001805AC">
        <w:rPr>
          <w:lang w:val="es-AR"/>
        </w:rPr>
        <w:t xml:space="preserve"> y </w:t>
      </w:r>
      <w:proofErr w:type="spellStart"/>
      <w:r w:rsidRPr="001805AC">
        <w:rPr>
          <w:lang w:val="es-AR"/>
        </w:rPr>
        <w:t>seters</w:t>
      </w:r>
      <w:proofErr w:type="spellEnd"/>
      <w:r w:rsidRPr="001805AC">
        <w:rPr>
          <w:lang w:val="es-AR"/>
        </w:rPr>
        <w:t>, puede solicitar un retiro de materiales</w:t>
      </w:r>
      <w:r w:rsidR="00237269" w:rsidRPr="001805AC">
        <w:rPr>
          <w:lang w:val="es-AR"/>
        </w:rPr>
        <w:t>, para eso necesita a la cooperativa por eso la dependencia</w:t>
      </w:r>
      <w:r w:rsidR="00A8213D" w:rsidRPr="001805AC">
        <w:rPr>
          <w:lang w:val="es-AR"/>
        </w:rPr>
        <w:t>.</w:t>
      </w:r>
    </w:p>
    <w:p w14:paraId="3CD9E338" w14:textId="77777777" w:rsidR="001E7C12" w:rsidRPr="001805AC" w:rsidRDefault="001E7C12" w:rsidP="001E7C12">
      <w:pPr>
        <w:ind w:left="1080"/>
        <w:rPr>
          <w:lang w:val="es-AR"/>
        </w:rPr>
      </w:pPr>
    </w:p>
    <w:p w14:paraId="5CD35D50" w14:textId="2EE3D152" w:rsidR="00462BC7" w:rsidRPr="001805AC" w:rsidRDefault="00462BC7" w:rsidP="00462BC7">
      <w:pPr>
        <w:numPr>
          <w:ilvl w:val="0"/>
          <w:numId w:val="24"/>
        </w:numPr>
        <w:rPr>
          <w:lang w:val="es-AR"/>
        </w:rPr>
      </w:pPr>
      <w:proofErr w:type="spellStart"/>
      <w:r w:rsidRPr="001805AC">
        <w:rPr>
          <w:b/>
          <w:bCs/>
          <w:lang w:val="es-AR"/>
        </w:rPr>
        <w:t>SolicitudRetiro</w:t>
      </w:r>
      <w:proofErr w:type="spellEnd"/>
      <w:r w:rsidRPr="001805AC">
        <w:rPr>
          <w:b/>
          <w:bCs/>
          <w:lang w:val="es-AR"/>
        </w:rPr>
        <w:t>:</w:t>
      </w:r>
    </w:p>
    <w:p w14:paraId="3EEAA268" w14:textId="77777777" w:rsidR="002140E3" w:rsidRPr="001805AC" w:rsidRDefault="00462BC7" w:rsidP="00462BC7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>Posee las horas de inicio y final</w:t>
      </w:r>
      <w:r w:rsidR="002140E3" w:rsidRPr="001805AC">
        <w:rPr>
          <w:lang w:val="es-AR"/>
        </w:rPr>
        <w:t xml:space="preserve"> correspondientes y la opción de retiro.</w:t>
      </w:r>
    </w:p>
    <w:p w14:paraId="3DBEA25A" w14:textId="77777777" w:rsidR="002140E3" w:rsidRPr="001805AC" w:rsidRDefault="002140E3" w:rsidP="00462BC7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Es una clase contenedora, cuenta con los </w:t>
      </w:r>
      <w:proofErr w:type="spellStart"/>
      <w:r w:rsidRPr="001805AC">
        <w:rPr>
          <w:lang w:val="es-AR"/>
        </w:rPr>
        <w:t>geters</w:t>
      </w:r>
      <w:proofErr w:type="spellEnd"/>
      <w:r w:rsidRPr="001805AC">
        <w:rPr>
          <w:lang w:val="es-AR"/>
        </w:rPr>
        <w:t xml:space="preserve"> y </w:t>
      </w:r>
      <w:proofErr w:type="spellStart"/>
      <w:r w:rsidRPr="001805AC">
        <w:rPr>
          <w:lang w:val="es-AR"/>
        </w:rPr>
        <w:t>seters</w:t>
      </w:r>
      <w:proofErr w:type="spellEnd"/>
      <w:r w:rsidRPr="001805AC">
        <w:rPr>
          <w:lang w:val="es-AR"/>
        </w:rPr>
        <w:t>.</w:t>
      </w:r>
    </w:p>
    <w:p w14:paraId="1B58CA5A" w14:textId="71D03B14" w:rsidR="001E7C12" w:rsidRPr="001805AC" w:rsidRDefault="002140E3" w:rsidP="0012428B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Una solicitud de retiro es realizada por un ciudadano y por eso </w:t>
      </w:r>
      <w:r w:rsidR="001E7C12" w:rsidRPr="001805AC">
        <w:rPr>
          <w:lang w:val="es-AR"/>
        </w:rPr>
        <w:t>está</w:t>
      </w:r>
      <w:r w:rsidRPr="001805AC">
        <w:rPr>
          <w:lang w:val="es-AR"/>
        </w:rPr>
        <w:t xml:space="preserve"> la referencia</w:t>
      </w:r>
      <w:r w:rsidR="001E7C12" w:rsidRPr="001805AC">
        <w:rPr>
          <w:lang w:val="es-AR"/>
        </w:rPr>
        <w:t xml:space="preserve">. </w:t>
      </w:r>
    </w:p>
    <w:p w14:paraId="5C776D91" w14:textId="77777777" w:rsidR="0012428B" w:rsidRPr="001805AC" w:rsidRDefault="0012428B" w:rsidP="0012428B">
      <w:pPr>
        <w:ind w:left="1440"/>
        <w:rPr>
          <w:lang w:val="es-AR"/>
        </w:rPr>
      </w:pPr>
    </w:p>
    <w:p w14:paraId="6E30A725" w14:textId="38578D60" w:rsidR="001E7C12" w:rsidRPr="001805AC" w:rsidRDefault="001E7C12" w:rsidP="001E7C12">
      <w:pPr>
        <w:numPr>
          <w:ilvl w:val="0"/>
          <w:numId w:val="24"/>
        </w:numPr>
        <w:rPr>
          <w:lang w:val="es-AR"/>
        </w:rPr>
      </w:pPr>
      <w:r w:rsidRPr="001805AC">
        <w:rPr>
          <w:b/>
          <w:bCs/>
          <w:lang w:val="es-AR"/>
        </w:rPr>
        <w:t xml:space="preserve">Cooperativa: </w:t>
      </w:r>
    </w:p>
    <w:p w14:paraId="1D512050" w14:textId="17389AF2" w:rsidR="00C52E46" w:rsidRPr="001805AC" w:rsidRDefault="00C52E46" w:rsidP="00C52E46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>Posee como atributos una lista con las solicitudes de retiro de los ciudadanos, la cartelera virtual, el nombre de usuario de la secretaria, la contraseña de dicho usuari</w:t>
      </w:r>
      <w:r w:rsidR="00F5017B" w:rsidRPr="001805AC">
        <w:rPr>
          <w:lang w:val="es-AR"/>
        </w:rPr>
        <w:t>o y sus coordenadas x e y.</w:t>
      </w:r>
    </w:p>
    <w:p w14:paraId="0C2C5A05" w14:textId="2E421790" w:rsidR="008E6FE0" w:rsidRPr="001805AC" w:rsidRDefault="00F5017B" w:rsidP="00237269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Tiene los </w:t>
      </w:r>
      <w:proofErr w:type="spellStart"/>
      <w:r w:rsidRPr="001805AC">
        <w:rPr>
          <w:lang w:val="es-AR"/>
        </w:rPr>
        <w:t>seters</w:t>
      </w:r>
      <w:proofErr w:type="spellEnd"/>
      <w:r w:rsidRPr="001805AC">
        <w:rPr>
          <w:lang w:val="es-AR"/>
        </w:rPr>
        <w:t xml:space="preserve"> y </w:t>
      </w:r>
      <w:proofErr w:type="spellStart"/>
      <w:r w:rsidRPr="001805AC">
        <w:rPr>
          <w:lang w:val="es-AR"/>
        </w:rPr>
        <w:t>geters</w:t>
      </w:r>
      <w:proofErr w:type="spellEnd"/>
      <w:r w:rsidRPr="001805AC">
        <w:rPr>
          <w:lang w:val="es-AR"/>
        </w:rPr>
        <w:t xml:space="preserve"> de las coordenadas por si se desea trasladar la sucursal de la cooperativa y además posee un método que agrega la solicitud de retiro.</w:t>
      </w:r>
    </w:p>
    <w:p w14:paraId="388EAEC7" w14:textId="49FEC24F" w:rsidR="00237269" w:rsidRPr="001805AC" w:rsidRDefault="00F555FF" w:rsidP="00237269">
      <w:pPr>
        <w:numPr>
          <w:ilvl w:val="0"/>
          <w:numId w:val="24"/>
        </w:numPr>
        <w:rPr>
          <w:lang w:val="es-AR"/>
        </w:rPr>
      </w:pPr>
      <w:r w:rsidRPr="001805AC">
        <w:rPr>
          <w:lang w:val="es-AR"/>
        </w:rPr>
        <w:br w:type="page"/>
      </w:r>
      <w:r w:rsidRPr="001805AC">
        <w:rPr>
          <w:b/>
          <w:bCs/>
          <w:lang w:val="es-AR"/>
        </w:rPr>
        <w:lastRenderedPageBreak/>
        <w:t>Material:</w:t>
      </w:r>
    </w:p>
    <w:p w14:paraId="5146E8A3" w14:textId="4B43E52A" w:rsidR="00F555FF" w:rsidRPr="001805AC" w:rsidRDefault="00F555FF" w:rsidP="00F555FF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 xml:space="preserve">Es una clase contenedora, tiene el peso, el nombre y la forma de entrega del material. </w:t>
      </w:r>
    </w:p>
    <w:p w14:paraId="06BB494A" w14:textId="77777777" w:rsidR="00F555FF" w:rsidRPr="001805AC" w:rsidRDefault="00F555FF" w:rsidP="00F555FF">
      <w:pPr>
        <w:ind w:left="1440"/>
        <w:rPr>
          <w:lang w:val="es-AR"/>
        </w:rPr>
      </w:pPr>
    </w:p>
    <w:p w14:paraId="608A996D" w14:textId="663E889C" w:rsidR="00F555FF" w:rsidRPr="001805AC" w:rsidRDefault="00F555FF" w:rsidP="00682445">
      <w:pPr>
        <w:numPr>
          <w:ilvl w:val="0"/>
          <w:numId w:val="24"/>
        </w:numPr>
        <w:rPr>
          <w:lang w:val="es-AR"/>
        </w:rPr>
      </w:pPr>
      <w:r w:rsidRPr="001805AC">
        <w:rPr>
          <w:b/>
          <w:bCs/>
          <w:lang w:val="es-AR"/>
        </w:rPr>
        <w:t>Cartelera virtual:</w:t>
      </w:r>
    </w:p>
    <w:p w14:paraId="37588CF9" w14:textId="77777777" w:rsidR="00682445" w:rsidRPr="001805AC" w:rsidRDefault="00682445" w:rsidP="00682445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>Tiene una lista de los materiales aceptados por la cooperativa.</w:t>
      </w:r>
    </w:p>
    <w:p w14:paraId="78899A6B" w14:textId="1CD7298C" w:rsidR="00DE7811" w:rsidRPr="001805AC" w:rsidRDefault="00682445" w:rsidP="00DE7811">
      <w:pPr>
        <w:numPr>
          <w:ilvl w:val="1"/>
          <w:numId w:val="24"/>
        </w:numPr>
        <w:rPr>
          <w:lang w:val="es-AR"/>
        </w:rPr>
      </w:pPr>
      <w:r w:rsidRPr="001805AC">
        <w:rPr>
          <w:lang w:val="es-AR"/>
        </w:rPr>
        <w:t>Posee los métodos necesarios para manipular dicha lista.</w:t>
      </w:r>
    </w:p>
    <w:p w14:paraId="588FF8BE" w14:textId="77777777" w:rsidR="00DE7811" w:rsidRPr="001805AC" w:rsidRDefault="00DE7811" w:rsidP="00DE7811">
      <w:pPr>
        <w:rPr>
          <w:lang w:val="es-AR"/>
        </w:rPr>
      </w:pPr>
    </w:p>
    <w:p w14:paraId="229E37E8" w14:textId="375327D8" w:rsidR="009A0D89" w:rsidRPr="001805AC" w:rsidRDefault="006D0B45">
      <w:pPr>
        <w:pStyle w:val="Ttulo1"/>
        <w:rPr>
          <w:lang w:val="es-AR"/>
        </w:rPr>
      </w:pPr>
      <w:bookmarkStart w:id="5" w:name="_Toc74582058"/>
      <w:proofErr w:type="spellStart"/>
      <w:r w:rsidRPr="001805AC">
        <w:rPr>
          <w:lang w:val="es-AR"/>
        </w:rPr>
        <w:t>Behavioral</w:t>
      </w:r>
      <w:proofErr w:type="spellEnd"/>
      <w:r w:rsidR="009A0D89" w:rsidRPr="001805AC">
        <w:rPr>
          <w:lang w:val="es-AR"/>
        </w:rPr>
        <w:t xml:space="preserve"> View</w:t>
      </w:r>
      <w:bookmarkEnd w:id="5"/>
      <w:r w:rsidR="009A0D89" w:rsidRPr="001805AC">
        <w:rPr>
          <w:lang w:val="es-AR"/>
        </w:rPr>
        <w:t xml:space="preserve"> </w:t>
      </w:r>
    </w:p>
    <w:p w14:paraId="71518585" w14:textId="4D554500" w:rsidR="006D0B45" w:rsidRPr="001805AC" w:rsidRDefault="006D0B45" w:rsidP="006D0B45">
      <w:pPr>
        <w:pStyle w:val="Ttulo2"/>
        <w:rPr>
          <w:lang w:val="es-AR"/>
        </w:rPr>
      </w:pPr>
      <w:bookmarkStart w:id="6" w:name="_Toc74582059"/>
      <w:proofErr w:type="spellStart"/>
      <w:r w:rsidRPr="001805AC">
        <w:rPr>
          <w:lang w:val="es-AR"/>
        </w:rPr>
        <w:t>Sequence</w:t>
      </w:r>
      <w:proofErr w:type="spellEnd"/>
      <w:r w:rsidRPr="001805AC">
        <w:rPr>
          <w:lang w:val="es-AR"/>
        </w:rPr>
        <w:t xml:space="preserve"> </w:t>
      </w:r>
      <w:proofErr w:type="spellStart"/>
      <w:r w:rsidRPr="001805AC">
        <w:rPr>
          <w:lang w:val="es-AR"/>
        </w:rPr>
        <w:t>Diagram</w:t>
      </w:r>
      <w:r w:rsidR="005D5AFA" w:rsidRPr="001805AC">
        <w:rPr>
          <w:lang w:val="es-AR"/>
        </w:rPr>
        <w:t>s</w:t>
      </w:r>
      <w:bookmarkEnd w:id="6"/>
      <w:proofErr w:type="spellEnd"/>
    </w:p>
    <w:p w14:paraId="5B44E0B9" w14:textId="77777777" w:rsidR="002835DC" w:rsidRPr="001805AC" w:rsidRDefault="002835DC" w:rsidP="002835DC">
      <w:pPr>
        <w:rPr>
          <w:lang w:val="es-AR"/>
        </w:rPr>
      </w:pPr>
    </w:p>
    <w:p w14:paraId="38C3AF59" w14:textId="7616734C" w:rsidR="006D0B45" w:rsidRPr="001805AC" w:rsidRDefault="002835DC" w:rsidP="009A4FC9">
      <w:pPr>
        <w:pStyle w:val="Textoindependiente"/>
        <w:jc w:val="center"/>
        <w:rPr>
          <w:lang w:val="es-AR"/>
        </w:rPr>
      </w:pPr>
      <w:r w:rsidRPr="001805AC">
        <w:rPr>
          <w:noProof/>
          <w:lang w:val="es-AR"/>
        </w:rPr>
        <w:drawing>
          <wp:inline distT="0" distB="0" distL="0" distR="0" wp14:anchorId="79C22440" wp14:editId="160C6F4C">
            <wp:extent cx="4773930" cy="321246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7358" w14:textId="5C7875BE" w:rsidR="001805AC" w:rsidRPr="001805AC" w:rsidRDefault="001805AC" w:rsidP="001805AC">
      <w:pPr>
        <w:pStyle w:val="Textoindependiente"/>
        <w:rPr>
          <w:lang w:val="es-AR"/>
        </w:rPr>
      </w:pPr>
      <w:r w:rsidRPr="001805AC">
        <w:rPr>
          <w:lang w:val="es-AR"/>
        </w:rPr>
        <w:t>En este diagrama de secuencias se representa la función “</w:t>
      </w:r>
      <w:proofErr w:type="spellStart"/>
      <w:r w:rsidRPr="001805AC">
        <w:rPr>
          <w:lang w:val="es-AR"/>
        </w:rPr>
        <w:t>getInfo</w:t>
      </w:r>
      <w:proofErr w:type="spellEnd"/>
      <w:r w:rsidRPr="001805AC">
        <w:rPr>
          <w:lang w:val="es-AR"/>
        </w:rPr>
        <w:t>” que es pedida al objeto</w:t>
      </w:r>
      <w:r>
        <w:rPr>
          <w:lang w:val="es-AR"/>
        </w:rPr>
        <w:t xml:space="preserve"> cartelera del tipo </w:t>
      </w:r>
      <w:proofErr w:type="spellStart"/>
      <w:r>
        <w:rPr>
          <w:lang w:val="es-AR"/>
        </w:rPr>
        <w:t>CarteleraVirtual</w:t>
      </w:r>
      <w:proofErr w:type="spellEnd"/>
      <w:r>
        <w:rPr>
          <w:lang w:val="es-AR"/>
        </w:rPr>
        <w:t>.</w:t>
      </w:r>
      <w:r>
        <w:rPr>
          <w:lang w:val="es-AR"/>
        </w:rPr>
        <w:br/>
        <w:t xml:space="preserve">Este método tiene un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que recorre la lista de materiales buscando sus nombres y su descripción concatenándolas en un variable de tipo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, para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retornarla.</w:t>
      </w:r>
    </w:p>
    <w:p w14:paraId="283E17FC" w14:textId="1449EDB7" w:rsidR="009A4FC9" w:rsidRDefault="002835DC" w:rsidP="002835DC">
      <w:pPr>
        <w:pStyle w:val="Textoindependiente"/>
        <w:jc w:val="center"/>
        <w:rPr>
          <w:noProof/>
          <w:lang w:val="es-AR"/>
        </w:rPr>
      </w:pPr>
      <w:r w:rsidRPr="001805AC">
        <w:rPr>
          <w:noProof/>
          <w:lang w:val="es-AR"/>
        </w:rPr>
        <w:lastRenderedPageBreak/>
        <w:drawing>
          <wp:inline distT="0" distB="0" distL="0" distR="0" wp14:anchorId="47A8E7A9" wp14:editId="601634BE">
            <wp:extent cx="5729605" cy="533209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4A56" w14:textId="44FDC2AC" w:rsidR="001805AC" w:rsidRPr="001805AC" w:rsidRDefault="001805AC" w:rsidP="001805AC">
      <w:pPr>
        <w:rPr>
          <w:lang w:val="es-AR"/>
        </w:rPr>
      </w:pPr>
    </w:p>
    <w:p w14:paraId="56221D05" w14:textId="75C02F2A" w:rsidR="001805AC" w:rsidRDefault="001805AC" w:rsidP="001805AC">
      <w:pPr>
        <w:rPr>
          <w:noProof/>
          <w:lang w:val="es-AR"/>
        </w:rPr>
      </w:pPr>
    </w:p>
    <w:p w14:paraId="68DE631A" w14:textId="2DCC37A2" w:rsidR="001805AC" w:rsidRPr="001805AC" w:rsidRDefault="001805AC" w:rsidP="001805AC">
      <w:pPr>
        <w:tabs>
          <w:tab w:val="left" w:pos="1935"/>
        </w:tabs>
        <w:rPr>
          <w:lang w:val="es-AR"/>
        </w:rPr>
      </w:pPr>
      <w:r>
        <w:rPr>
          <w:lang w:val="es-AR"/>
        </w:rPr>
        <w:t xml:space="preserve">En este diagrama de secuencias se representa la función </w:t>
      </w:r>
      <w:proofErr w:type="spellStart"/>
      <w:r>
        <w:rPr>
          <w:lang w:val="es-AR"/>
        </w:rPr>
        <w:t>solicitarRetiro</w:t>
      </w:r>
      <w:proofErr w:type="spellEnd"/>
      <w:r>
        <w:rPr>
          <w:lang w:val="es-AR"/>
        </w:rPr>
        <w:t xml:space="preserve"> de la clase Ciudadano.</w:t>
      </w:r>
      <w:r>
        <w:rPr>
          <w:lang w:val="es-AR"/>
        </w:rPr>
        <w:br/>
        <w:t xml:space="preserve">Se solicitan las coordenadas a la cooperativa “c”, para luego poder calcular la distancia del ciudadano a la cooperativa. A este resultado, posteriormente se lo comparará con el “LIMITEDISTANCIA” de la cooperativa, si está dentro del parámetro, se preguntará la capacidad de transporte mediante la </w:t>
      </w: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getCapacidad_</w:t>
      </w:r>
      <w:proofErr w:type="gramStart"/>
      <w:r>
        <w:rPr>
          <w:lang w:val="es-AR"/>
        </w:rPr>
        <w:t>transporte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)” para luego crear una solicitud de transporte, agregarla y finalizar retornando true. En caso de que la distancia este fuera del parámetro, se retornará falso.</w:t>
      </w:r>
    </w:p>
    <w:sectPr w:rsidR="001805AC" w:rsidRPr="001805A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6ADF" w14:textId="77777777" w:rsidR="002C7BE2" w:rsidRDefault="002C7BE2">
      <w:pPr>
        <w:spacing w:line="240" w:lineRule="auto"/>
      </w:pPr>
      <w:r>
        <w:separator/>
      </w:r>
    </w:p>
  </w:endnote>
  <w:endnote w:type="continuationSeparator" w:id="0">
    <w:p w14:paraId="12DB68BF" w14:textId="77777777" w:rsidR="002C7BE2" w:rsidRDefault="002C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43F4" w14:textId="77777777"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ACF0A" w14:textId="77777777"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 w14:paraId="53F33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7E4B8" w14:textId="77777777"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4E2915" w14:textId="2F338441" w:rsidR="009A0D89" w:rsidRDefault="009A0D89">
          <w:pPr>
            <w:jc w:val="center"/>
          </w:pPr>
          <w:r>
            <w:sym w:font="Symbol" w:char="F0D3"/>
          </w:r>
          <w:r w:rsidR="002C7BE2">
            <w:fldChar w:fldCharType="begin"/>
          </w:r>
          <w:r w:rsidR="002C7BE2">
            <w:instrText xml:space="preserve"> DOCPROPERTY "Company"  \* MERGEFORMAT </w:instrText>
          </w:r>
          <w:r w:rsidR="002C7BE2">
            <w:fldChar w:fldCharType="separate"/>
          </w:r>
          <w:r w:rsidR="008E112B">
            <w:t>&lt;Company Name&gt;</w:t>
          </w:r>
          <w:r w:rsidR="002C7BE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05A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8AD3FB" w14:textId="77777777"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1F3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31F3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35938726" w14:textId="77777777"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95DB" w14:textId="77777777"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E33E" w14:textId="77777777" w:rsidR="002C7BE2" w:rsidRDefault="002C7BE2">
      <w:pPr>
        <w:spacing w:line="240" w:lineRule="auto"/>
      </w:pPr>
      <w:r>
        <w:separator/>
      </w:r>
    </w:p>
  </w:footnote>
  <w:footnote w:type="continuationSeparator" w:id="0">
    <w:p w14:paraId="7B3B117D" w14:textId="77777777" w:rsidR="002C7BE2" w:rsidRDefault="002C7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CB15" w14:textId="77777777" w:rsidR="009A0D89" w:rsidRDefault="009A0D89">
    <w:pPr>
      <w:rPr>
        <w:sz w:val="24"/>
      </w:rPr>
    </w:pPr>
  </w:p>
  <w:p w14:paraId="7930AD7E" w14:textId="77777777" w:rsidR="009A0D89" w:rsidRDefault="009A0D89">
    <w:pPr>
      <w:pBdr>
        <w:top w:val="single" w:sz="6" w:space="1" w:color="auto"/>
      </w:pBdr>
      <w:rPr>
        <w:sz w:val="24"/>
      </w:rPr>
    </w:pPr>
  </w:p>
  <w:p w14:paraId="5BF570F1" w14:textId="61903E27" w:rsidR="009A0D89" w:rsidRDefault="004610D1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Grupo 2</w:t>
    </w:r>
  </w:p>
  <w:p w14:paraId="71FAB2B4" w14:textId="77777777"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 w14:paraId="401370CC" w14:textId="77777777">
      <w:tc>
        <w:tcPr>
          <w:tcW w:w="6379" w:type="dxa"/>
        </w:tcPr>
        <w:p w14:paraId="56EC23BB" w14:textId="127C7B72" w:rsidR="009A0D89" w:rsidRDefault="00947AA1">
          <w:proofErr w:type="spellStart"/>
          <w:r>
            <w:t>Cooperativa</w:t>
          </w:r>
          <w:proofErr w:type="spellEnd"/>
        </w:p>
      </w:tc>
      <w:tc>
        <w:tcPr>
          <w:tcW w:w="3179" w:type="dxa"/>
        </w:tcPr>
        <w:p w14:paraId="3C23AF93" w14:textId="10A0D2FA"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A0D89" w14:paraId="68C2877B" w14:textId="77777777">
      <w:tc>
        <w:tcPr>
          <w:tcW w:w="6379" w:type="dxa"/>
        </w:tcPr>
        <w:p w14:paraId="44DB0625" w14:textId="77777777" w:rsidR="009A0D89" w:rsidRDefault="002C7BE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E112B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21879096" w14:textId="10993EC2" w:rsidR="009A0D89" w:rsidRDefault="009A0D89">
          <w:r>
            <w:t xml:space="preserve">  Date:  </w:t>
          </w:r>
          <w:r w:rsidR="00947AA1">
            <w:t>14/06/2021</w:t>
          </w:r>
        </w:p>
      </w:tc>
    </w:tr>
    <w:tr w:rsidR="009A0D89" w14:paraId="368014B5" w14:textId="77777777">
      <w:tc>
        <w:tcPr>
          <w:tcW w:w="9558" w:type="dxa"/>
          <w:gridSpan w:val="2"/>
        </w:tcPr>
        <w:p w14:paraId="09D47458" w14:textId="694A0CB8" w:rsidR="009A0D89" w:rsidRDefault="009A0D89"/>
      </w:tc>
    </w:tr>
  </w:tbl>
  <w:p w14:paraId="6AA73B31" w14:textId="77777777"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077C" w14:textId="77777777"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259CD"/>
    <w:multiLevelType w:val="hybridMultilevel"/>
    <w:tmpl w:val="CCBE27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56C00"/>
    <w:multiLevelType w:val="multilevel"/>
    <w:tmpl w:val="15441A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AB03A1"/>
    <w:multiLevelType w:val="hybridMultilevel"/>
    <w:tmpl w:val="EC0AD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4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4"/>
  </w:num>
  <w:num w:numId="11">
    <w:abstractNumId w:val="12"/>
  </w:num>
  <w:num w:numId="12">
    <w:abstractNumId w:val="22"/>
  </w:num>
  <w:num w:numId="13">
    <w:abstractNumId w:val="11"/>
  </w:num>
  <w:num w:numId="14">
    <w:abstractNumId w:val="5"/>
  </w:num>
  <w:num w:numId="15">
    <w:abstractNumId w:val="21"/>
  </w:num>
  <w:num w:numId="16">
    <w:abstractNumId w:val="17"/>
  </w:num>
  <w:num w:numId="17">
    <w:abstractNumId w:val="6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0"/>
  </w:num>
  <w:num w:numId="22">
    <w:abstractNumId w:val="4"/>
  </w:num>
  <w:num w:numId="23">
    <w:abstractNumId w:val="10"/>
  </w:num>
  <w:num w:numId="24">
    <w:abstractNumId w:val="15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2B"/>
    <w:rsid w:val="00053DD6"/>
    <w:rsid w:val="0012428B"/>
    <w:rsid w:val="00162DB9"/>
    <w:rsid w:val="001805AC"/>
    <w:rsid w:val="00183FBC"/>
    <w:rsid w:val="001E226A"/>
    <w:rsid w:val="001E577F"/>
    <w:rsid w:val="001E7C12"/>
    <w:rsid w:val="002140E3"/>
    <w:rsid w:val="00237269"/>
    <w:rsid w:val="002835DC"/>
    <w:rsid w:val="00294BB2"/>
    <w:rsid w:val="002C7BE2"/>
    <w:rsid w:val="002E714C"/>
    <w:rsid w:val="002F2C1F"/>
    <w:rsid w:val="00334533"/>
    <w:rsid w:val="003415D0"/>
    <w:rsid w:val="00452D96"/>
    <w:rsid w:val="004610D1"/>
    <w:rsid w:val="00462BC7"/>
    <w:rsid w:val="005359F2"/>
    <w:rsid w:val="005732A9"/>
    <w:rsid w:val="005D5AFA"/>
    <w:rsid w:val="00631F3D"/>
    <w:rsid w:val="00662F75"/>
    <w:rsid w:val="00682445"/>
    <w:rsid w:val="006A16BF"/>
    <w:rsid w:val="006D0B45"/>
    <w:rsid w:val="00807BBD"/>
    <w:rsid w:val="008723D7"/>
    <w:rsid w:val="008E112B"/>
    <w:rsid w:val="008E14EB"/>
    <w:rsid w:val="008E6FE0"/>
    <w:rsid w:val="00922CCD"/>
    <w:rsid w:val="00926768"/>
    <w:rsid w:val="00944C0D"/>
    <w:rsid w:val="00945046"/>
    <w:rsid w:val="00947AA1"/>
    <w:rsid w:val="009A0D89"/>
    <w:rsid w:val="009A4FC9"/>
    <w:rsid w:val="009F665A"/>
    <w:rsid w:val="00A119AC"/>
    <w:rsid w:val="00A2697D"/>
    <w:rsid w:val="00A64577"/>
    <w:rsid w:val="00A8213D"/>
    <w:rsid w:val="00B10650"/>
    <w:rsid w:val="00B14AC2"/>
    <w:rsid w:val="00B723DF"/>
    <w:rsid w:val="00B9315E"/>
    <w:rsid w:val="00BE6A95"/>
    <w:rsid w:val="00C52E46"/>
    <w:rsid w:val="00CC475D"/>
    <w:rsid w:val="00D26153"/>
    <w:rsid w:val="00D3308E"/>
    <w:rsid w:val="00DE7811"/>
    <w:rsid w:val="00E132A4"/>
    <w:rsid w:val="00E813BA"/>
    <w:rsid w:val="00ED4433"/>
    <w:rsid w:val="00F5017B"/>
    <w:rsid w:val="00F555FF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FEAD9D"/>
  <w15:chartTrackingRefBased/>
  <w15:docId w15:val="{19BE9B8B-EA84-459D-96FA-B911D961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BE6A95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Downloads\SoftwareArchitectureDocum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2BC5-AD12-42A7-85FC-0736CC41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SoftwareArchitectureDocument</Template>
  <TotalTime>77</TotalTime>
  <Pages>6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Ignacio Barbagallo</dc:creator>
  <cp:keywords/>
  <dc:description/>
  <cp:lastModifiedBy>Felipe González</cp:lastModifiedBy>
  <cp:revision>2</cp:revision>
  <cp:lastPrinted>1900-01-01T03:00:00Z</cp:lastPrinted>
  <dcterms:created xsi:type="dcterms:W3CDTF">2021-06-14T18:52:00Z</dcterms:created>
  <dcterms:modified xsi:type="dcterms:W3CDTF">2021-06-14T20:15:00Z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